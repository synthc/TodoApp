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en-US" w:eastAsia="zxx" w:bidi="zxx"/>
        </w:rPr>
        <w:t xml:space="preserve">Build the project before running it to restore NuGet packages.  </w:t>
      </w:r>
      <w:r>
        <w:rPr>
          <w:lang w:val="en-US" w:eastAsia="zxx" w:bidi="zxx"/>
        </w:rPr>
        <w:t>This project was created with Visual Studio 2015, it may not restore/work properly with older versions.</w:t>
      </w:r>
    </w:p>
    <w:p>
      <w:pPr>
        <w:pStyle w:val="Normal"/>
        <w:rPr>
          <w:lang w:val="en-US" w:eastAsia="zxx" w:bidi="zxx"/>
        </w:rPr>
      </w:pPr>
      <w:r>
        <w:rPr>
          <w:lang w:val="en-US" w:eastAsia="zxx" w:bidi="zxx"/>
        </w:rPr>
      </w:r>
    </w:p>
    <w:p>
      <w:pPr>
        <w:pStyle w:val="Normal"/>
        <w:rPr>
          <w:lang w:val="en-US" w:eastAsia="zxx" w:bidi="zxx"/>
        </w:rPr>
      </w:pPr>
      <w:r>
        <w:rPr>
          <w:lang w:val="en-US" w:eastAsia="zxx" w:bidi="zxx"/>
        </w:rPr>
        <w:t>I chose to do the To-Do List using Web API, .NET, and C#.  I also used angular.js, TypeScript, Bootstrap, Entity Framework, and Ninject.</w:t>
      </w:r>
    </w:p>
    <w:p>
      <w:pPr>
        <w:pStyle w:val="Normal"/>
        <w:rPr>
          <w:lang w:val="en-US" w:eastAsia="zxx" w:bidi="zxx"/>
        </w:rPr>
      </w:pPr>
      <w:r>
        <w:rPr>
          <w:lang w:val="en-US" w:eastAsia="zxx" w:bidi="zxx"/>
        </w:rPr>
      </w:r>
    </w:p>
    <w:p>
      <w:pPr>
        <w:pStyle w:val="Normal"/>
        <w:rPr>
          <w:lang w:val="en-US" w:eastAsia="zxx" w:bidi="zxx"/>
        </w:rPr>
      </w:pPr>
      <w:r>
        <w:rPr>
          <w:lang w:val="en-US" w:eastAsia="zxx" w:bidi="zxx"/>
        </w:rPr>
        <w:t>The todos are stored in a simple database.  I used the MVC pattern with a view → angular controller →  angular service → C# controller → C# repository architecture.  I wrote everything myself with the exception of the generic repository, which I copied from a template (I find generic repositories to be a very nice tool that essentially just enhances the functionality of your custom repositories).</w:t>
      </w:r>
    </w:p>
    <w:p>
      <w:pPr>
        <w:pStyle w:val="Normal"/>
        <w:rPr>
          <w:lang w:val="en-US" w:eastAsia="zxx" w:bidi="zxx"/>
        </w:rPr>
      </w:pPr>
      <w:r>
        <w:rPr>
          <w:lang w:val="en-US" w:eastAsia="zxx" w:bidi="zxx"/>
        </w:rPr>
      </w:r>
    </w:p>
    <w:p>
      <w:pPr>
        <w:pStyle w:val="Normal"/>
        <w:rPr/>
      </w:pPr>
      <w:r>
        <w:rPr>
          <w:lang w:val="en-US" w:eastAsia="zxx" w:bidi="zxx"/>
        </w:rPr>
        <w:t>Please note that while I do understand the basics, as well as the importance of unit testing (not only for ensuring error-free code, but also for enforcing good code structure and modularity), I am still learning how to use C# unit tests with dependency injection and I am still learning how to use Jasmine with Typescript and Angular.  There are many more tests that I would have done in this project (especially on the frontend), but I haven't quite figured out how to implement them yet.  Also, I am aware that this code is vulnerable to SQL injection and other kinds of attacks (I didn't implement any security features because I didn't want to spend too much time on the backend).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en-US" w:eastAsia="zxx" w:bidi="zxx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25</TotalTime>
  <Application>LibreOffice/4.4.5.2$Windows_x86 LibreOffice_project/a22f674fd25a3b6f45bdebf25400ed2adff0ff99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2016-05-23T15:09:40Z</dcterms:created>
  <dc:language>en-US</dc:language>
  <dcterms:modified xsi:type="dcterms:W3CDTF">2016-05-24T15:04:18Z</dcterms:modified>
  <cp:revision>19</cp:revision>
  <dc:title>Default</dc:title>
</cp:coreProperties>
</file>